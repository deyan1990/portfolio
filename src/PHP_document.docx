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A0C" w:rsidRDefault="0079288C">
      <w:r>
        <w:t>PHP</w:t>
      </w:r>
      <w:r w:rsidRPr="0079288C">
        <w:t xml:space="preserve"> </w:t>
      </w:r>
      <w:r>
        <w:t>represented</w:t>
      </w:r>
      <w:r>
        <w:t xml:space="preserve"> something totally new for me. But anyway I signed up for the advanced class to challenge myself to see if I could handle the amount of work and </w:t>
      </w:r>
      <w:r w:rsidR="007E5129">
        <w:t>tr</w:t>
      </w:r>
      <w:r>
        <w:t>y to learn this language in</w:t>
      </w:r>
      <w:r w:rsidR="007E5129">
        <w:t xml:space="preserve"> a</w:t>
      </w:r>
      <w:r>
        <w:t xml:space="preserve"> different w</w:t>
      </w:r>
      <w:r w:rsidR="008E3AEA">
        <w:t>ay. During the previous project, we studied</w:t>
      </w:r>
      <w:r>
        <w:t xml:space="preserve"> JavaScript </w:t>
      </w:r>
      <w:r w:rsidR="002132AF">
        <w:t>language</w:t>
      </w:r>
      <w:r w:rsidR="007E5129">
        <w:t>,</w:t>
      </w:r>
      <w:r w:rsidR="002132AF">
        <w:t xml:space="preserve"> where the </w:t>
      </w:r>
      <w:r w:rsidR="008E3AEA">
        <w:t xml:space="preserve">browser interprets the script, while in PHP language, it is the server that </w:t>
      </w:r>
      <w:r w:rsidR="00D501C4">
        <w:t>interprets</w:t>
      </w:r>
      <w:r w:rsidR="008E3AEA">
        <w:t xml:space="preserve"> the script. That is why PHP is </w:t>
      </w:r>
      <w:r w:rsidR="007E5129">
        <w:t>called a server-</w:t>
      </w:r>
      <w:r w:rsidR="008E3AEA">
        <w:t>side scripting language.</w:t>
      </w:r>
      <w:r w:rsidR="00D501C4">
        <w:t xml:space="preserve"> For my project I </w:t>
      </w:r>
      <w:r w:rsidR="007E5129">
        <w:t>decided to enhance</w:t>
      </w:r>
      <w:r w:rsidR="00D501C4">
        <w:t xml:space="preserve"> my personal website</w:t>
      </w:r>
      <w:r w:rsidR="007E5129">
        <w:t xml:space="preserve"> by using PHP</w:t>
      </w:r>
      <w:r w:rsidR="00D501C4">
        <w:t xml:space="preserve"> in order to make it</w:t>
      </w:r>
      <w:r w:rsidR="00886A0C">
        <w:t xml:space="preserve"> more functional. </w:t>
      </w:r>
    </w:p>
    <w:p w:rsidR="007E5129" w:rsidRDefault="007E5129"/>
    <w:p w:rsidR="008E3AEA" w:rsidRDefault="00886A0C">
      <w:r>
        <w:t xml:space="preserve">I </w:t>
      </w:r>
      <w:r w:rsidR="00995E25">
        <w:t>created a modules’ table</w:t>
      </w:r>
      <w:r>
        <w:t xml:space="preserve"> (called “projects”)</w:t>
      </w:r>
      <w:r w:rsidR="00995E25">
        <w:t xml:space="preserve"> which includes the projects I have done in each module</w:t>
      </w:r>
      <w:r>
        <w:t>,</w:t>
      </w:r>
      <w:r w:rsidR="00995E25">
        <w:t xml:space="preserve"> and a table</w:t>
      </w:r>
      <w:r>
        <w:t xml:space="preserve"> “deliveries” for every delivery that we needed to deliver and </w:t>
      </w:r>
      <w:r w:rsidR="00995E25">
        <w:t xml:space="preserve">a table </w:t>
      </w:r>
      <w:r>
        <w:t xml:space="preserve">“comments” in order that people could comment my work. </w:t>
      </w:r>
    </w:p>
    <w:p w:rsidR="00995E25" w:rsidRDefault="00995E25"/>
    <w:p w:rsidR="000C2677" w:rsidRDefault="00886A0C" w:rsidP="000C2677">
      <w:r>
        <w:t xml:space="preserve">I </w:t>
      </w:r>
      <w:r w:rsidR="000C2677">
        <w:t xml:space="preserve">decided to use the </w:t>
      </w:r>
      <w:r w:rsidR="00995E25">
        <w:t>3 rows</w:t>
      </w:r>
      <w:r w:rsidR="000C2677">
        <w:t xml:space="preserve"> in the projects table as a navigation bar</w:t>
      </w:r>
      <w:r>
        <w:t xml:space="preserve"> (Basic web, Interactive Story and PHP module).</w:t>
      </w:r>
      <w:r w:rsidR="0077578F">
        <w:t xml:space="preserve"> </w:t>
      </w:r>
      <w:r w:rsidR="000C2677">
        <w:t xml:space="preserve"> In my projects’ table</w:t>
      </w:r>
      <w:r w:rsidR="00C63409">
        <w:t xml:space="preserve"> I </w:t>
      </w:r>
      <w:r w:rsidR="00311A49">
        <w:t>used project id</w:t>
      </w:r>
      <w:r w:rsidR="00C63409">
        <w:t xml:space="preserve">, header, used skills, description, reflection, </w:t>
      </w:r>
      <w:proofErr w:type="gramStart"/>
      <w:r w:rsidR="00C63409">
        <w:t>im</w:t>
      </w:r>
      <w:r w:rsidR="00311A49">
        <w:t>age</w:t>
      </w:r>
      <w:proofErr w:type="gramEnd"/>
      <w:r w:rsidR="00311A49">
        <w:t xml:space="preserve"> and module id. This will be the</w:t>
      </w:r>
      <w:r w:rsidR="00C63409">
        <w:t xml:space="preserve"> “daddy”</w:t>
      </w:r>
      <w:r w:rsidR="000C2677">
        <w:t xml:space="preserve"> of the</w:t>
      </w:r>
      <w:r w:rsidR="00C63409">
        <w:t xml:space="preserve"> deliveries </w:t>
      </w:r>
      <w:r w:rsidR="00311A49">
        <w:t>table</w:t>
      </w:r>
      <w:r w:rsidR="00C63409">
        <w:t xml:space="preserve"> which are connected in the data base.</w:t>
      </w:r>
      <w:r w:rsidR="00311A49">
        <w:t xml:space="preserve"> In the “deliveries” table I put every single project that we needed to deliver so far and this table is the “</w:t>
      </w:r>
      <w:r w:rsidR="000C2677">
        <w:t>child</w:t>
      </w:r>
      <w:r w:rsidR="00311A49">
        <w:t>” of the “project” table. What is more, the comments</w:t>
      </w:r>
      <w:r w:rsidR="000C2677">
        <w:t>’ table is also</w:t>
      </w:r>
      <w:r w:rsidR="000C2677" w:rsidRPr="000C2677">
        <w:t xml:space="preserve"> </w:t>
      </w:r>
      <w:proofErr w:type="spellStart"/>
      <w:r w:rsidR="000C2677">
        <w:t>connected</w:t>
      </w:r>
      <w:proofErr w:type="spellEnd"/>
      <w:r w:rsidR="000C2677">
        <w:t xml:space="preserve"> to the deliveries</w:t>
      </w:r>
      <w:r w:rsidR="000C2677">
        <w:t>’</w:t>
      </w:r>
      <w:r w:rsidR="000C2677">
        <w:t xml:space="preserve"> table in order that that people could comment in the specific module </w:t>
      </w:r>
      <w:r w:rsidR="000C2677">
        <w:t xml:space="preserve">and </w:t>
      </w:r>
      <w:r w:rsidR="000C2677">
        <w:t xml:space="preserve">not </w:t>
      </w:r>
      <w:r w:rsidR="000C2677">
        <w:t>“</w:t>
      </w:r>
      <w:r w:rsidR="000C2677">
        <w:t>outside</w:t>
      </w:r>
      <w:r w:rsidR="000C2677">
        <w:t>”</w:t>
      </w:r>
      <w:r w:rsidR="000C2677">
        <w:t xml:space="preserve"> of the content. </w:t>
      </w:r>
    </w:p>
    <w:p w:rsidR="000C2677" w:rsidRDefault="000C2677">
      <w:r>
        <w:t>However, the comments’ table is not</w:t>
      </w:r>
      <w:r w:rsidR="00311A49">
        <w:t xml:space="preserve"> connected to </w:t>
      </w:r>
      <w:r w:rsidR="00460E9D">
        <w:t xml:space="preserve">the main </w:t>
      </w:r>
      <w:r w:rsidR="006B7F26">
        <w:t>module</w:t>
      </w:r>
      <w:r>
        <w:t>,</w:t>
      </w:r>
      <w:r w:rsidR="006B7F26">
        <w:t xml:space="preserve"> which is playing the role of the navigation bar</w:t>
      </w:r>
      <w:r>
        <w:t>.</w:t>
      </w:r>
    </w:p>
    <w:p w:rsidR="00886A0C" w:rsidRDefault="006B7F26">
      <w:r>
        <w:t xml:space="preserve"> </w:t>
      </w:r>
    </w:p>
    <w:p w:rsidR="00F44268" w:rsidRDefault="0069215F" w:rsidP="00F44268">
      <w:r>
        <w:t>After I made the tables and the connections</w:t>
      </w:r>
      <w:r w:rsidR="000C2677">
        <w:t>,</w:t>
      </w:r>
      <w:r>
        <w:t xml:space="preserve"> I </w:t>
      </w:r>
      <w:r w:rsidR="00F44268">
        <w:t>needed to display the values that they have</w:t>
      </w:r>
      <w:r>
        <w:t xml:space="preserve">. </w:t>
      </w:r>
      <w:r w:rsidR="00F44268">
        <w:t>That is the point where the actual PHP coding starts. In order to display something</w:t>
      </w:r>
      <w:r w:rsidR="000C2677">
        <w:t>,</w:t>
      </w:r>
      <w:r w:rsidR="00F44268">
        <w:t xml:space="preserve"> I needed to tell my browser </w:t>
      </w:r>
      <w:r w:rsidR="000C2677">
        <w:t xml:space="preserve">to </w:t>
      </w:r>
      <w:r w:rsidR="00F44268">
        <w:t>go there and display this value in that order. For example:</w:t>
      </w:r>
      <w:r w:rsidR="00F44268" w:rsidRPr="00F44268">
        <w:t xml:space="preserve"> </w:t>
      </w:r>
      <w:r w:rsidR="00F44268">
        <w:t xml:space="preserve"> </w:t>
      </w:r>
    </w:p>
    <w:p w:rsidR="00F44268" w:rsidRPr="00F44268" w:rsidRDefault="00F44268" w:rsidP="00F44268">
      <w:pPr>
        <w:rPr>
          <w:color w:val="2E74B5" w:themeColor="accent1" w:themeShade="BF"/>
        </w:rPr>
      </w:pPr>
      <w:r w:rsidRPr="00F44268">
        <w:rPr>
          <w:color w:val="2E74B5" w:themeColor="accent1" w:themeShade="BF"/>
        </w:rPr>
        <w:t>$</w:t>
      </w:r>
      <w:proofErr w:type="spellStart"/>
      <w:r w:rsidRPr="00F44268">
        <w:rPr>
          <w:color w:val="2E74B5" w:themeColor="accent1" w:themeShade="BF"/>
        </w:rPr>
        <w:t>db</w:t>
      </w:r>
      <w:proofErr w:type="spellEnd"/>
      <w:r w:rsidRPr="00F44268">
        <w:rPr>
          <w:color w:val="2E74B5" w:themeColor="accent1" w:themeShade="BF"/>
        </w:rPr>
        <w:t xml:space="preserve"> = new </w:t>
      </w:r>
      <w:proofErr w:type="gramStart"/>
      <w:r w:rsidRPr="00F44268">
        <w:rPr>
          <w:color w:val="2E74B5" w:themeColor="accent1" w:themeShade="BF"/>
        </w:rPr>
        <w:t>PDO(</w:t>
      </w:r>
      <w:proofErr w:type="gramEnd"/>
      <w:r w:rsidRPr="00F44268">
        <w:rPr>
          <w:color w:val="2E74B5" w:themeColor="accent1" w:themeShade="BF"/>
        </w:rPr>
        <w:t>"</w:t>
      </w:r>
      <w:proofErr w:type="spellStart"/>
      <w:r w:rsidRPr="00F44268">
        <w:rPr>
          <w:color w:val="2E74B5" w:themeColor="accent1" w:themeShade="BF"/>
        </w:rPr>
        <w:t>mysql:host</w:t>
      </w:r>
      <w:proofErr w:type="spellEnd"/>
      <w:r w:rsidRPr="00F44268">
        <w:rPr>
          <w:color w:val="2E74B5" w:themeColor="accent1" w:themeShade="BF"/>
        </w:rPr>
        <w:t>=</w:t>
      </w:r>
      <w:proofErr w:type="spellStart"/>
      <w:r w:rsidRPr="00F44268">
        <w:rPr>
          <w:color w:val="2E74B5" w:themeColor="accent1" w:themeShade="BF"/>
        </w:rPr>
        <w:t>localhost</w:t>
      </w:r>
      <w:proofErr w:type="spellEnd"/>
      <w:r w:rsidRPr="00F44268">
        <w:rPr>
          <w:color w:val="2E74B5" w:themeColor="accent1" w:themeShade="BF"/>
        </w:rPr>
        <w:t xml:space="preserve">; </w:t>
      </w:r>
      <w:proofErr w:type="spellStart"/>
      <w:r w:rsidRPr="00F44268">
        <w:rPr>
          <w:color w:val="2E74B5" w:themeColor="accent1" w:themeShade="BF"/>
        </w:rPr>
        <w:t>dbname</w:t>
      </w:r>
      <w:proofErr w:type="spellEnd"/>
      <w:r w:rsidRPr="00F44268">
        <w:rPr>
          <w:color w:val="2E74B5" w:themeColor="accent1" w:themeShade="BF"/>
        </w:rPr>
        <w:t>=</w:t>
      </w:r>
      <w:proofErr w:type="spellStart"/>
      <w:r w:rsidRPr="00F44268">
        <w:rPr>
          <w:color w:val="2E74B5" w:themeColor="accent1" w:themeShade="BF"/>
        </w:rPr>
        <w:t>kea_projects</w:t>
      </w:r>
      <w:proofErr w:type="spellEnd"/>
      <w:r w:rsidRPr="00F44268">
        <w:rPr>
          <w:color w:val="2E74B5" w:themeColor="accent1" w:themeShade="BF"/>
        </w:rPr>
        <w:t>", "root","");</w:t>
      </w:r>
    </w:p>
    <w:p w:rsidR="00F44268" w:rsidRPr="00F44268" w:rsidRDefault="00F44268" w:rsidP="00F44268">
      <w:pPr>
        <w:rPr>
          <w:color w:val="2E74B5" w:themeColor="accent1" w:themeShade="BF"/>
        </w:rPr>
      </w:pPr>
      <w:r w:rsidRPr="00F44268">
        <w:rPr>
          <w:color w:val="2E74B5" w:themeColor="accent1" w:themeShade="BF"/>
        </w:rPr>
        <w:t>$projects = $</w:t>
      </w:r>
      <w:proofErr w:type="spellStart"/>
      <w:r w:rsidRPr="00F44268">
        <w:rPr>
          <w:color w:val="2E74B5" w:themeColor="accent1" w:themeShade="BF"/>
        </w:rPr>
        <w:t>db</w:t>
      </w:r>
      <w:proofErr w:type="spellEnd"/>
      <w:r w:rsidRPr="00F44268">
        <w:rPr>
          <w:color w:val="2E74B5" w:themeColor="accent1" w:themeShade="BF"/>
        </w:rPr>
        <w:t>-&gt;</w:t>
      </w:r>
      <w:proofErr w:type="gramStart"/>
      <w:r w:rsidRPr="00F44268">
        <w:rPr>
          <w:color w:val="2E74B5" w:themeColor="accent1" w:themeShade="BF"/>
        </w:rPr>
        <w:t>query(</w:t>
      </w:r>
      <w:proofErr w:type="gramEnd"/>
      <w:r w:rsidRPr="00F44268">
        <w:rPr>
          <w:color w:val="2E74B5" w:themeColor="accent1" w:themeShade="BF"/>
        </w:rPr>
        <w:t xml:space="preserve">"SELECT </w:t>
      </w:r>
      <w:proofErr w:type="spellStart"/>
      <w:r w:rsidRPr="00F44268">
        <w:rPr>
          <w:color w:val="2E74B5" w:themeColor="accent1" w:themeShade="BF"/>
        </w:rPr>
        <w:t>project_id</w:t>
      </w:r>
      <w:proofErr w:type="spellEnd"/>
      <w:r w:rsidRPr="00F44268">
        <w:rPr>
          <w:color w:val="2E74B5" w:themeColor="accent1" w:themeShade="BF"/>
        </w:rPr>
        <w:t xml:space="preserve">, </w:t>
      </w:r>
      <w:proofErr w:type="spellStart"/>
      <w:r w:rsidRPr="00F44268">
        <w:rPr>
          <w:color w:val="2E74B5" w:themeColor="accent1" w:themeShade="BF"/>
        </w:rPr>
        <w:t>header,project_type,used_skills,description,reflection,image</w:t>
      </w:r>
      <w:proofErr w:type="spellEnd"/>
      <w:r w:rsidRPr="00F44268">
        <w:rPr>
          <w:color w:val="2E74B5" w:themeColor="accent1" w:themeShade="BF"/>
        </w:rPr>
        <w:t xml:space="preserve"> FROM projects ORDER BY </w:t>
      </w:r>
      <w:proofErr w:type="spellStart"/>
      <w:r w:rsidRPr="00F44268">
        <w:rPr>
          <w:color w:val="2E74B5" w:themeColor="accent1" w:themeShade="BF"/>
        </w:rPr>
        <w:t>project_id</w:t>
      </w:r>
      <w:proofErr w:type="spellEnd"/>
      <w:r w:rsidRPr="00F44268">
        <w:rPr>
          <w:color w:val="2E74B5" w:themeColor="accent1" w:themeShade="BF"/>
        </w:rPr>
        <w:t xml:space="preserve"> ASC");</w:t>
      </w:r>
    </w:p>
    <w:p w:rsidR="0069215F" w:rsidRDefault="00F44268" w:rsidP="00F44268">
      <w:pPr>
        <w:rPr>
          <w:color w:val="2E74B5" w:themeColor="accent1" w:themeShade="BF"/>
        </w:rPr>
      </w:pPr>
      <w:r w:rsidRPr="00F44268">
        <w:rPr>
          <w:color w:val="2E74B5" w:themeColor="accent1" w:themeShade="BF"/>
        </w:rPr>
        <w:t>$deliveries = $</w:t>
      </w:r>
      <w:proofErr w:type="spellStart"/>
      <w:r w:rsidRPr="00F44268">
        <w:rPr>
          <w:color w:val="2E74B5" w:themeColor="accent1" w:themeShade="BF"/>
        </w:rPr>
        <w:t>db</w:t>
      </w:r>
      <w:proofErr w:type="spellEnd"/>
      <w:r w:rsidRPr="00F44268">
        <w:rPr>
          <w:color w:val="2E74B5" w:themeColor="accent1" w:themeShade="BF"/>
        </w:rPr>
        <w:t xml:space="preserve">-&gt;query ("SELECT * FROM deliveries ORDER BY </w:t>
      </w:r>
      <w:proofErr w:type="spellStart"/>
      <w:r w:rsidRPr="00F44268">
        <w:rPr>
          <w:color w:val="2E74B5" w:themeColor="accent1" w:themeShade="BF"/>
        </w:rPr>
        <w:t>deliveri_id</w:t>
      </w:r>
      <w:proofErr w:type="spellEnd"/>
      <w:r w:rsidRPr="00F44268">
        <w:rPr>
          <w:color w:val="2E74B5" w:themeColor="accent1" w:themeShade="BF"/>
        </w:rPr>
        <w:t xml:space="preserve"> ASC");</w:t>
      </w:r>
    </w:p>
    <w:p w:rsidR="00BD5418" w:rsidRDefault="00F44268" w:rsidP="00F44268">
      <w:r>
        <w:t xml:space="preserve">This code </w:t>
      </w:r>
      <w:r w:rsidR="00BD5418">
        <w:t>indicates</w:t>
      </w:r>
      <w:r>
        <w:t xml:space="preserve"> that my data base is in my local host and it is called “</w:t>
      </w:r>
      <w:proofErr w:type="spellStart"/>
      <w:r>
        <w:t>kea_projects</w:t>
      </w:r>
      <w:proofErr w:type="spellEnd"/>
      <w:r>
        <w:t>”</w:t>
      </w:r>
      <w:r w:rsidR="00BD5418">
        <w:t xml:space="preserve"> as well as indicating its </w:t>
      </w:r>
      <w:r>
        <w:t>user name (root) and password (“”). What is more, it selected the specific</w:t>
      </w:r>
      <w:r w:rsidR="00BD5418">
        <w:t xml:space="preserve"> values that the table has</w:t>
      </w:r>
      <w:r w:rsidR="003B4F51">
        <w:t>.</w:t>
      </w:r>
      <w:r w:rsidR="00BD5418">
        <w:t xml:space="preserve"> </w:t>
      </w:r>
    </w:p>
    <w:p w:rsidR="00D45855" w:rsidRDefault="00BD5418" w:rsidP="00F44268">
      <w:r>
        <w:t>What is more, in my code I used a while loop which tells PHP to execute the nested statement repeatedly as long as the while expression evaluates to true. The value of the expression is checked each time at the beginning of the loop, so even if this value changes during the execution of nested statement, execution will not stop until the end of iteration. If the while expression evaluates to false from the very beginning the statement won’t even run once.</w:t>
      </w:r>
      <w:r w:rsidR="006726F0">
        <w:t xml:space="preserve"> I used while loop for my comments.</w:t>
      </w:r>
    </w:p>
    <w:p w:rsidR="00120100" w:rsidRDefault="00120100" w:rsidP="00F44268"/>
    <w:p w:rsidR="006726F0" w:rsidRDefault="006726F0" w:rsidP="00F44268">
      <w:bookmarkStart w:id="0" w:name="_GoBack"/>
      <w:bookmarkEnd w:id="0"/>
      <w:r>
        <w:t>The issues I got were a lot of spelling mistakes, which I reduced while by doing the code-</w:t>
      </w:r>
      <w:proofErr w:type="spellStart"/>
      <w:r>
        <w:t>cademy</w:t>
      </w:r>
      <w:proofErr w:type="spellEnd"/>
      <w:r>
        <w:t xml:space="preserve"> exercise. Furthermore, I have a problem with uploading my site online because I didn’t know how to upload the database.</w:t>
      </w:r>
    </w:p>
    <w:p w:rsidR="008E3AEA" w:rsidRPr="008E3AEA" w:rsidRDefault="008E3AEA" w:rsidP="008E3AEA"/>
    <w:p w:rsidR="008E3AEA" w:rsidRPr="008E3AEA" w:rsidRDefault="008E3AEA" w:rsidP="008E3AEA"/>
    <w:p w:rsidR="008E3AEA" w:rsidRPr="008E3AEA" w:rsidRDefault="008E3AEA" w:rsidP="008E3AEA"/>
    <w:p w:rsidR="008E3AEA" w:rsidRDefault="008E3AEA" w:rsidP="008E3AEA"/>
    <w:p w:rsidR="004763F8" w:rsidRPr="008E3AEA" w:rsidRDefault="008E3AEA" w:rsidP="008E3AEA">
      <w:pPr>
        <w:tabs>
          <w:tab w:val="left" w:pos="3348"/>
        </w:tabs>
      </w:pPr>
      <w:r>
        <w:tab/>
      </w:r>
    </w:p>
    <w:sectPr w:rsidR="004763F8" w:rsidRPr="008E3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88C"/>
    <w:rsid w:val="000C2677"/>
    <w:rsid w:val="00120100"/>
    <w:rsid w:val="002132AF"/>
    <w:rsid w:val="00311A49"/>
    <w:rsid w:val="003B4F51"/>
    <w:rsid w:val="00460E9D"/>
    <w:rsid w:val="004763F8"/>
    <w:rsid w:val="006726F0"/>
    <w:rsid w:val="0069215F"/>
    <w:rsid w:val="006B7F26"/>
    <w:rsid w:val="0077578F"/>
    <w:rsid w:val="0079288C"/>
    <w:rsid w:val="007E5129"/>
    <w:rsid w:val="00886A0C"/>
    <w:rsid w:val="008E3AEA"/>
    <w:rsid w:val="00995E25"/>
    <w:rsid w:val="00BD5418"/>
    <w:rsid w:val="00C63409"/>
    <w:rsid w:val="00D45855"/>
    <w:rsid w:val="00D501C4"/>
    <w:rsid w:val="00F44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67FE9-C259-44ED-AFA2-92E823D2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y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246</TotalTime>
  <Pages>1</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Deyan</dc:creator>
  <cp:keywords/>
  <dc:description/>
  <cp:lastModifiedBy>Deyan</cp:lastModifiedBy>
  <cp:revision>9</cp:revision>
  <dcterms:created xsi:type="dcterms:W3CDTF">2015-05-08T10:39:00Z</dcterms:created>
  <dcterms:modified xsi:type="dcterms:W3CDTF">2015-05-08T14:45:00Z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